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C6EB" w14:textId="77777777" w:rsidR="009F7FCE" w:rsidRPr="00EE426C" w:rsidRDefault="00C11F5F" w:rsidP="007B053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442F0DBF" w14:textId="77777777" w:rsidR="007B053F" w:rsidRPr="00EE426C" w:rsidRDefault="009B2539" w:rsidP="007B053F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5C2F3346" w14:textId="77777777" w:rsidR="007B053F" w:rsidRPr="00EE426C" w:rsidRDefault="009B2539" w:rsidP="007B053F">
      <w:pPr>
        <w:pStyle w:val="address"/>
      </w:pPr>
      <w:r w:rsidRPr="00EE426C">
        <w:t>Princeton University, Princeton NJ 08544, USA</w:t>
      </w:r>
    </w:p>
    <w:p w14:paraId="19CEEAEF" w14:textId="77777777" w:rsidR="007B053F" w:rsidRPr="006809AE" w:rsidRDefault="009B2539" w:rsidP="007B053F">
      <w:pPr>
        <w:pStyle w:val="address"/>
      </w:pPr>
      <w:r w:rsidRPr="006809AE">
        <w:rPr>
          <w:rStyle w:val="e-mail"/>
        </w:rPr>
        <w:t>lncs@springer.com</w:t>
      </w:r>
    </w:p>
    <w:p w14:paraId="321798E2" w14:textId="77777777" w:rsidR="007B053F" w:rsidRPr="00EE426C" w:rsidRDefault="009B2539" w:rsidP="007B053F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4E50E992" w14:textId="77777777" w:rsidR="007B053F" w:rsidRPr="00EE426C" w:rsidRDefault="009B2539" w:rsidP="007B053F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11D6D38" w14:textId="77777777" w:rsidR="007B053F" w:rsidRDefault="009B2539" w:rsidP="00E55147">
      <w:pPr>
        <w:pStyle w:val="heading1"/>
      </w:pPr>
      <w:r>
        <w:t>First Section</w:t>
      </w:r>
    </w:p>
    <w:p w14:paraId="30F3B564" w14:textId="77777777" w:rsidR="007B053F" w:rsidRPr="006809AE" w:rsidRDefault="009B2539" w:rsidP="007B053F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10829213" w14:textId="77777777" w:rsidR="007B053F" w:rsidRPr="00EE426C" w:rsidRDefault="009B2539" w:rsidP="007B053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7C2AA715" w14:textId="77777777" w:rsidR="007B053F" w:rsidRDefault="009B2539" w:rsidP="007B053F">
      <w:r>
        <w:t>Subsequent paragraphs, however, are indented.</w:t>
      </w:r>
    </w:p>
    <w:p w14:paraId="0B58DC13" w14:textId="77777777" w:rsidR="007B053F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6AFF79B9" w14:textId="77777777" w:rsidR="007B053F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="00966109" w:rsidRPr="00966109">
        <w:t xml:space="preserve">Table </w:t>
      </w:r>
      <w:r w:rsidR="00966109" w:rsidRPr="00966109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65EDB095" w14:textId="77777777" w:rsidR="007B053F" w:rsidRDefault="009B2539" w:rsidP="007B053F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966109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7B053F" w:rsidRPr="009A3755" w14:paraId="12645720" w14:textId="77777777" w:rsidTr="007B053F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6A9C2010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02870126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1043C189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7B053F" w:rsidRPr="009A3755" w14:paraId="243942D9" w14:textId="77777777" w:rsidTr="007B053F">
        <w:trPr>
          <w:trHeight w:val="284"/>
          <w:jc w:val="center"/>
        </w:trPr>
        <w:tc>
          <w:tcPr>
            <w:tcW w:w="1664" w:type="dxa"/>
            <w:vAlign w:val="center"/>
          </w:tcPr>
          <w:p w14:paraId="2E6F3381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7B179D46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53F97639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7B053F" w:rsidRPr="009A3755" w14:paraId="0EDD5479" w14:textId="77777777" w:rsidTr="007B053F">
        <w:trPr>
          <w:trHeight w:val="284"/>
          <w:jc w:val="center"/>
        </w:trPr>
        <w:tc>
          <w:tcPr>
            <w:tcW w:w="1664" w:type="dxa"/>
            <w:vAlign w:val="center"/>
          </w:tcPr>
          <w:p w14:paraId="43C64604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2878D05C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3DDE2925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7B053F" w:rsidRPr="009A3755" w14:paraId="7E5355A9" w14:textId="77777777" w:rsidTr="007B053F">
        <w:trPr>
          <w:trHeight w:val="284"/>
          <w:jc w:val="center"/>
        </w:trPr>
        <w:tc>
          <w:tcPr>
            <w:tcW w:w="1664" w:type="dxa"/>
            <w:vAlign w:val="center"/>
          </w:tcPr>
          <w:p w14:paraId="5BFE6C3D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A8B4889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5C6A8A95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7B053F" w:rsidRPr="009A3755" w14:paraId="56D223FE" w14:textId="77777777" w:rsidTr="007B053F">
        <w:trPr>
          <w:trHeight w:val="284"/>
          <w:jc w:val="center"/>
        </w:trPr>
        <w:tc>
          <w:tcPr>
            <w:tcW w:w="1664" w:type="dxa"/>
            <w:vAlign w:val="center"/>
          </w:tcPr>
          <w:p w14:paraId="5E0A24EF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637DE6F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85D1A98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7B053F" w:rsidRPr="009A3755" w14:paraId="32DF087D" w14:textId="77777777" w:rsidTr="007B053F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56BB9AE4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63211F0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79E720B7" w14:textId="77777777" w:rsidR="007B053F" w:rsidRPr="009A3755" w:rsidRDefault="009B2539" w:rsidP="007B053F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31556E91" w14:textId="77777777" w:rsidR="007B053F" w:rsidRDefault="009B2539" w:rsidP="007B053F">
      <w:pPr>
        <w:spacing w:before="240"/>
        <w:ind w:firstLine="0"/>
      </w:pPr>
      <w:r>
        <w:t xml:space="preserve">Displayed equations are centered and set on a separate line. </w:t>
      </w:r>
    </w:p>
    <w:p w14:paraId="357F6B45" w14:textId="77777777" w:rsidR="007B053F" w:rsidRDefault="009B2539" w:rsidP="007B053F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966109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443118D" w14:textId="77777777" w:rsidR="007B053F" w:rsidRPr="00D000D8" w:rsidRDefault="009B2539" w:rsidP="007B053F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966109" w:rsidRPr="00966109">
        <w:t>Fig. 1</w:t>
      </w:r>
      <w:r w:rsidRPr="00D000D8">
        <w:fldChar w:fldCharType="end"/>
      </w:r>
      <w:r w:rsidRPr="00D000D8">
        <w:t>).</w:t>
      </w:r>
    </w:p>
    <w:p w14:paraId="4C05461C" w14:textId="77777777" w:rsidR="007B053F" w:rsidRPr="00EE1BBB" w:rsidRDefault="009B2539" w:rsidP="007B053F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2185ABD1" wp14:editId="201D2C7F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5F6BA1" w14:textId="77777777" w:rsidR="007B053F" w:rsidRDefault="009B2539" w:rsidP="007B053F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966109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44B0AF98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494D2539" w14:textId="77777777" w:rsidR="007B053F" w:rsidRDefault="009B2539" w:rsidP="007B053F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2F99DA31" w14:textId="77777777" w:rsidR="007B053F" w:rsidRDefault="009B2539" w:rsidP="007B053F">
      <w:pPr>
        <w:pStyle w:val="referenceitem"/>
      </w:pPr>
      <w:r>
        <w:t>Author, F.: Article title. Journal 2(5), 99–110 (2016).</w:t>
      </w:r>
    </w:p>
    <w:p w14:paraId="3C546583" w14:textId="77777777" w:rsidR="007B053F" w:rsidRDefault="009B2539" w:rsidP="007B053F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0CC73905" w14:textId="77777777" w:rsidR="007B053F" w:rsidRDefault="009B2539" w:rsidP="007B053F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1E333E8" w14:textId="77777777" w:rsidR="007B053F" w:rsidRDefault="009B2539" w:rsidP="007B053F">
      <w:pPr>
        <w:pStyle w:val="referenceitem"/>
      </w:pPr>
      <w:r>
        <w:t>Author, F.: Contribution title. In: 9th International Proceedings on Proceedings, pp. 1–2. Publisher, Location (2010).</w:t>
      </w:r>
    </w:p>
    <w:p w14:paraId="144B22E0" w14:textId="77777777" w:rsidR="007B053F" w:rsidRPr="00606587" w:rsidRDefault="009B2539" w:rsidP="007B053F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7B053F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58B6" w14:textId="77777777" w:rsidR="00882EE7" w:rsidRDefault="00882EE7">
      <w:r>
        <w:separator/>
      </w:r>
    </w:p>
  </w:endnote>
  <w:endnote w:type="continuationSeparator" w:id="0">
    <w:p w14:paraId="3B6341F0" w14:textId="77777777" w:rsidR="00882EE7" w:rsidRDefault="0088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0C4F" w14:textId="77777777" w:rsidR="00882EE7" w:rsidRDefault="00882EE7" w:rsidP="009F7FCE">
      <w:pPr>
        <w:ind w:firstLine="0"/>
      </w:pPr>
      <w:r>
        <w:separator/>
      </w:r>
    </w:p>
  </w:footnote>
  <w:footnote w:type="continuationSeparator" w:id="0">
    <w:p w14:paraId="0887F8AA" w14:textId="77777777" w:rsidR="00882EE7" w:rsidRDefault="00882EE7" w:rsidP="009F7FCE">
      <w:pPr>
        <w:ind w:firstLine="0"/>
      </w:pPr>
      <w:r>
        <w:continuationSeparator/>
      </w:r>
    </w:p>
  </w:footnote>
  <w:footnote w:id="1">
    <w:p w14:paraId="48F56E0F" w14:textId="77777777"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89912034">
    <w:abstractNumId w:val="0"/>
  </w:num>
  <w:num w:numId="2" w16cid:durableId="1473254096">
    <w:abstractNumId w:val="0"/>
  </w:num>
  <w:num w:numId="3" w16cid:durableId="867379274">
    <w:abstractNumId w:val="1"/>
  </w:num>
  <w:num w:numId="4" w16cid:durableId="1745028609">
    <w:abstractNumId w:val="1"/>
  </w:num>
  <w:num w:numId="5" w16cid:durableId="157892826">
    <w:abstractNumId w:val="3"/>
  </w:num>
  <w:num w:numId="6" w16cid:durableId="1157648392">
    <w:abstractNumId w:val="3"/>
  </w:num>
  <w:num w:numId="7" w16cid:durableId="1584530396">
    <w:abstractNumId w:val="2"/>
  </w:num>
  <w:num w:numId="8" w16cid:durableId="1920673797">
    <w:abstractNumId w:val="4"/>
  </w:num>
  <w:num w:numId="9" w16cid:durableId="23543713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evenAndOddHeaders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109"/>
    <w:rsid w:val="000B499E"/>
    <w:rsid w:val="001A02F0"/>
    <w:rsid w:val="001F3791"/>
    <w:rsid w:val="002D48C5"/>
    <w:rsid w:val="00350752"/>
    <w:rsid w:val="004E6991"/>
    <w:rsid w:val="004E7C27"/>
    <w:rsid w:val="005C2ECC"/>
    <w:rsid w:val="00750493"/>
    <w:rsid w:val="007B053F"/>
    <w:rsid w:val="007E1174"/>
    <w:rsid w:val="00882EE7"/>
    <w:rsid w:val="008E0708"/>
    <w:rsid w:val="008F2D4C"/>
    <w:rsid w:val="00966109"/>
    <w:rsid w:val="009930E4"/>
    <w:rsid w:val="009B2539"/>
    <w:rsid w:val="009F1708"/>
    <w:rsid w:val="009F7FCE"/>
    <w:rsid w:val="00A93504"/>
    <w:rsid w:val="00B23481"/>
    <w:rsid w:val="00BE1A78"/>
    <w:rsid w:val="00C11F5F"/>
    <w:rsid w:val="00CF2483"/>
    <w:rsid w:val="00DC2CA9"/>
    <w:rsid w:val="00E55147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2209"/>
  <w15:docId w15:val="{77E6B28E-DD90-440D-AA22-DC5B2DC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514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sz w:val="22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rsid w:val="00E55147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44"/>
    </w:rPr>
  </w:style>
  <w:style w:type="paragraph" w:customStyle="1" w:styleId="heading2">
    <w:name w:val="heading2"/>
    <w:basedOn w:val="Normal"/>
    <w:next w:val="p1a"/>
    <w:qFormat/>
    <w:rsid w:val="00E55147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  <w:sz w:val="26"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ola\STU\1.%20R\Met&#243;dy%20in&#382;inierskej%20pr&#225;ce\Cvicenie%203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30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Loch</dc:creator>
  <cp:keywords/>
  <dc:description/>
  <cp:lastModifiedBy>Matej Loch</cp:lastModifiedBy>
  <cp:revision>1</cp:revision>
  <dcterms:created xsi:type="dcterms:W3CDTF">2022-10-18T16:38:00Z</dcterms:created>
  <dcterms:modified xsi:type="dcterms:W3CDTF">2022-10-18T17:26:00Z</dcterms:modified>
</cp:coreProperties>
</file>